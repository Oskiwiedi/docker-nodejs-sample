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39788598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319891BD" w14:textId="77777777" w:rsidR="004200D4" w:rsidRDefault="00420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C02ABFB" wp14:editId="7D8C84DC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5E33589" w14:textId="0F812285" w:rsidR="004200D4" w:rsidRPr="004200D4" w:rsidRDefault="00106B06" w:rsidP="004200D4">
                                    <w:pPr>
                                      <w:pStyle w:val="Titel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Tagesauftrag git, Docker, Markdown.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C02ABFB" id="Rechteck 16" o:spid="_x0000_s1026" style="position:absolute;left:0;text-align:left;margin-left:0;margin-top:0;width:422.3pt;height:760.1pt;z-index:25166848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5E33589" w14:textId="0F812285" w:rsidR="004200D4" w:rsidRPr="004200D4" w:rsidRDefault="00106B06" w:rsidP="004200D4">
                              <w:pPr>
                                <w:pStyle w:val="Titel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Tagesauftrag git, Docker, Markdown.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2D1F378" wp14:editId="1B760CB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hteck 2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9A9312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4F08E30B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22FAFE1B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  <w:p w14:paraId="11F314DF" w14:textId="77777777" w:rsidR="004200D4" w:rsidRDefault="004200D4">
                                <w:pPr>
                                  <w:pStyle w:val="Unt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Oskar Wiederhold</w:t>
                                </w:r>
                              </w:p>
                              <w:p w14:paraId="3574784B" w14:textId="7ADC9BE7" w:rsidR="004200D4" w:rsidRPr="004200D4" w:rsidRDefault="004200D4" w:rsidP="004200D4">
                                <w:r>
                                  <w:t>2</w:t>
                                </w:r>
                                <w:r w:rsidR="00106B06">
                                  <w:t>2</w:t>
                                </w:r>
                                <w:r>
                                  <w:t>.</w:t>
                                </w:r>
                                <w:r w:rsidR="00106B06">
                                  <w:t>10</w:t>
                                </w:r>
                                <w:r>
                                  <w:t>.2025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2D1F378" id="Rechteck 243" o:spid="_x0000_s1027" style="position:absolute;left:0;text-align:left;margin-left:0;margin-top:0;width:148.1pt;height:760.3pt;z-index:25166950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" fillcolor="#0e2841 [3215]" stroked="f" strokeweight="1.5pt">
                    <v:textbox inset="14.4pt,,14.4pt">
                      <w:txbxContent>
                        <w:p w14:paraId="129A9312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4F08E30B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22FAFE1B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  <w:p w14:paraId="11F314DF" w14:textId="77777777" w:rsidR="004200D4" w:rsidRDefault="004200D4">
                          <w:pPr>
                            <w:pStyle w:val="Unt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Oskar Wiederhold</w:t>
                          </w:r>
                        </w:p>
                        <w:p w14:paraId="3574784B" w14:textId="7ADC9BE7" w:rsidR="004200D4" w:rsidRPr="004200D4" w:rsidRDefault="004200D4" w:rsidP="004200D4">
                          <w:r>
                            <w:t>2</w:t>
                          </w:r>
                          <w:r w:rsidR="00106B06">
                            <w:t>2</w:t>
                          </w:r>
                          <w:r>
                            <w:t>.</w:t>
                          </w:r>
                          <w:r w:rsidR="00106B06">
                            <w:t>10</w:t>
                          </w:r>
                          <w:r>
                            <w:t>.2025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51BCC9D" w14:textId="77777777" w:rsidR="004200D4" w:rsidRDefault="004200D4"/>
        <w:p w14:paraId="56856B6A" w14:textId="77777777" w:rsidR="004200D4" w:rsidRDefault="004200D4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:lang w:val="de-DE" w:eastAsia="de-CH"/>
              <w14:ligatures w14:val="non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43317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6AD2E" w14:textId="77777777" w:rsidR="004E6529" w:rsidRDefault="004E652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0A5C183" w14:textId="4FB5B6AF" w:rsidR="00266E07" w:rsidRDefault="004E652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13688" w:history="1">
            <w:r w:rsidR="00266E07" w:rsidRPr="00BB402F">
              <w:rPr>
                <w:rStyle w:val="Hyperlink"/>
                <w:noProof/>
              </w:rPr>
              <w:t>Klonen des Repositories</w:t>
            </w:r>
            <w:r w:rsidR="00266E07">
              <w:rPr>
                <w:noProof/>
                <w:webHidden/>
              </w:rPr>
              <w:tab/>
            </w:r>
            <w:r w:rsidR="00266E07">
              <w:rPr>
                <w:noProof/>
                <w:webHidden/>
              </w:rPr>
              <w:fldChar w:fldCharType="begin"/>
            </w:r>
            <w:r w:rsidR="00266E07">
              <w:rPr>
                <w:noProof/>
                <w:webHidden/>
              </w:rPr>
              <w:instrText xml:space="preserve"> PAGEREF _Toc212013688 \h </w:instrText>
            </w:r>
            <w:r w:rsidR="00266E07">
              <w:rPr>
                <w:noProof/>
                <w:webHidden/>
              </w:rPr>
            </w:r>
            <w:r w:rsidR="00266E07">
              <w:rPr>
                <w:noProof/>
                <w:webHidden/>
              </w:rPr>
              <w:fldChar w:fldCharType="separate"/>
            </w:r>
            <w:r w:rsidR="00266E07">
              <w:rPr>
                <w:noProof/>
                <w:webHidden/>
              </w:rPr>
              <w:t>2</w:t>
            </w:r>
            <w:r w:rsidR="00266E07">
              <w:rPr>
                <w:noProof/>
                <w:webHidden/>
              </w:rPr>
              <w:fldChar w:fldCharType="end"/>
            </w:r>
          </w:hyperlink>
        </w:p>
        <w:p w14:paraId="51FD9C2D" w14:textId="4FD676E4" w:rsidR="00266E07" w:rsidRDefault="00266E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13689" w:history="1">
            <w:r w:rsidRPr="00BB402F">
              <w:rPr>
                <w:rStyle w:val="Hyperlink"/>
                <w:noProof/>
              </w:rPr>
              <w:t>Einrichtung der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3F2C" w14:textId="038774FB" w:rsidR="00266E07" w:rsidRDefault="00266E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13690" w:history="1">
            <w:r w:rsidRPr="00BB402F">
              <w:rPr>
                <w:rStyle w:val="Hyperlink"/>
                <w:noProof/>
              </w:rPr>
              <w:t>Erstellung der README.md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1FC6" w14:textId="4417E26A" w:rsidR="00266E07" w:rsidRDefault="00266E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13691" w:history="1">
            <w:r w:rsidRPr="00BB402F">
              <w:rPr>
                <w:rStyle w:val="Hyperlink"/>
                <w:noProof/>
              </w:rPr>
              <w:t>Verwendung von Git (Commit, Push)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CFE2" w14:textId="6F51E2E6" w:rsidR="00266E07" w:rsidRDefault="00266E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212013692" w:history="1">
            <w:r w:rsidRPr="00BB402F">
              <w:rPr>
                <w:rStyle w:val="Hyperlink"/>
                <w:noProof/>
              </w:rPr>
              <w:t>Erstellung und Nutzung von Docker-Containern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_Toc212013692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A3FA" w14:textId="78DC12F3" w:rsidR="004E6529" w:rsidRDefault="004E6529">
          <w:r>
            <w:rPr>
              <w:b/>
              <w:bCs/>
              <w:lang w:val="de-DE"/>
            </w:rPr>
            <w:fldChar w:fldCharType="end"/>
          </w:r>
        </w:p>
      </w:sdtContent>
    </w:sdt>
    <w:p w14:paraId="1A6BB897" w14:textId="77777777" w:rsidR="00364ABE" w:rsidRPr="00861683" w:rsidRDefault="004E6529" w:rsidP="00861683">
      <w:pPr>
        <w:pStyle w:val="berschrift1"/>
      </w:pPr>
      <w:r>
        <w:br w:type="page"/>
      </w:r>
    </w:p>
    <w:p w14:paraId="6A561E37" w14:textId="6AC269A9" w:rsidR="00106B06" w:rsidRDefault="00266E07" w:rsidP="00106B06">
      <w:pPr>
        <w:pStyle w:val="berschrift2"/>
        <w:ind w:left="720"/>
        <w:jc w:val="center"/>
        <w:rPr>
          <w:u w:val="single"/>
        </w:rPr>
      </w:pPr>
      <w:bookmarkStart w:id="0" w:name="_Toc21201368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10DBE5" wp14:editId="7312483E">
                <wp:simplePos x="0" y="0"/>
                <wp:positionH relativeFrom="margin">
                  <wp:align>right</wp:align>
                </wp:positionH>
                <wp:positionV relativeFrom="paragraph">
                  <wp:posOffset>5060538</wp:posOffset>
                </wp:positionV>
                <wp:extent cx="2097486" cy="541706"/>
                <wp:effectExtent l="0" t="0" r="17145" b="10795"/>
                <wp:wrapNone/>
                <wp:docPr id="173719447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86" cy="541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D9738" w14:textId="716F41A1" w:rsidR="00266E07" w:rsidRDefault="00266E07" w:rsidP="00266E07">
                            <w:pPr>
                              <w:jc w:val="left"/>
                            </w:pPr>
                            <w:r>
                              <w:t xml:space="preserve">Dort sieht man das ich es gut </w:t>
                            </w:r>
                            <w:proofErr w:type="spellStart"/>
                            <w:r>
                              <w:t>geforked</w:t>
                            </w:r>
                            <w:proofErr w:type="spellEnd"/>
                            <w:r>
                              <w:t xml:space="preserve"> habe.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0DBE5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8" type="#_x0000_t202" style="position:absolute;left:0;text-align:left;margin-left:113.95pt;margin-top:398.45pt;width:165.15pt;height:42.6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Cl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" fillcolor="white [3201]" strokeweight=".5pt">
                <v:textbox>
                  <w:txbxContent>
                    <w:p w14:paraId="2ECD9738" w14:textId="716F41A1" w:rsidR="00266E07" w:rsidRDefault="00266E07" w:rsidP="00266E07">
                      <w:pPr>
                        <w:jc w:val="left"/>
                      </w:pPr>
                      <w:r>
                        <w:t xml:space="preserve">Dort sieht man das ich es gut </w:t>
                      </w:r>
                      <w:proofErr w:type="spellStart"/>
                      <w:r>
                        <w:t>geforked</w:t>
                      </w:r>
                      <w:proofErr w:type="spellEnd"/>
                      <w:r>
                        <w:t xml:space="preserve"> habe.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F3E05" wp14:editId="07AE9A7A">
                <wp:simplePos x="0" y="0"/>
                <wp:positionH relativeFrom="margin">
                  <wp:align>left</wp:align>
                </wp:positionH>
                <wp:positionV relativeFrom="paragraph">
                  <wp:posOffset>3253583</wp:posOffset>
                </wp:positionV>
                <wp:extent cx="2435511" cy="277353"/>
                <wp:effectExtent l="0" t="0" r="22225" b="27940"/>
                <wp:wrapNone/>
                <wp:docPr id="204028308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511" cy="277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029E8" w14:textId="22C34114" w:rsidR="00266E07" w:rsidRDefault="00266E07" w:rsidP="00266E07">
                            <w:pPr>
                              <w:jc w:val="left"/>
                            </w:pPr>
                            <w:r>
                              <w:t>Dort konnte ich es benennen.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3E05" id="_x0000_s1029" type="#_x0000_t202" style="position:absolute;left:0;text-align:left;margin-left:0;margin-top:256.2pt;width:191.75pt;height:21.8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KfOQIAAIM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" fillcolor="white [3201]" strokeweight=".5pt">
                <v:textbox>
                  <w:txbxContent>
                    <w:p w14:paraId="19B029E8" w14:textId="22C34114" w:rsidR="00266E07" w:rsidRDefault="00266E07" w:rsidP="00266E07">
                      <w:pPr>
                        <w:jc w:val="left"/>
                      </w:pPr>
                      <w:r>
                        <w:t>Dort konnte ich es benennen.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42058" wp14:editId="2D587D44">
                <wp:simplePos x="0" y="0"/>
                <wp:positionH relativeFrom="column">
                  <wp:posOffset>2103486</wp:posOffset>
                </wp:positionH>
                <wp:positionV relativeFrom="paragraph">
                  <wp:posOffset>1151722</wp:posOffset>
                </wp:positionV>
                <wp:extent cx="706385" cy="390028"/>
                <wp:effectExtent l="5715" t="13335" r="4445" b="42545"/>
                <wp:wrapNone/>
                <wp:docPr id="1871492004" name="Pfeil: nach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81967">
                          <a:off x="0" y="0"/>
                          <a:ext cx="706385" cy="390028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CB9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2" o:spid="_x0000_s1026" type="#_x0000_t13" style="position:absolute;margin-left:165.65pt;margin-top:90.7pt;width:55.6pt;height:30.7pt;rotation:-679175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" adj="15637" fillcolor="#e00" strokecolor="#030e13 [48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CEF20" wp14:editId="1873B098">
                <wp:simplePos x="0" y="0"/>
                <wp:positionH relativeFrom="margin">
                  <wp:align>right</wp:align>
                </wp:positionH>
                <wp:positionV relativeFrom="paragraph">
                  <wp:posOffset>995927</wp:posOffset>
                </wp:positionV>
                <wp:extent cx="2435511" cy="755374"/>
                <wp:effectExtent l="0" t="0" r="22225" b="26035"/>
                <wp:wrapNone/>
                <wp:docPr id="1616140142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511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80B67" w14:textId="305B3823" w:rsidR="00266E07" w:rsidRDefault="00266E07" w:rsidP="00266E07">
                            <w:pPr>
                              <w:jc w:val="left"/>
                            </w:pPr>
                            <w:r>
                              <w:t xml:space="preserve">Im ersten Schritt bin ich auf den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link gegangen und habe auf Fork gedrückt.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CEF20" id="_x0000_s1030" type="#_x0000_t202" style="position:absolute;left:0;text-align:left;margin-left:140.55pt;margin-top:78.4pt;width:191.75pt;height:59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" fillcolor="white [3201]" strokeweight=".5pt">
                <v:textbox>
                  <w:txbxContent>
                    <w:p w14:paraId="08180B67" w14:textId="305B3823" w:rsidR="00266E07" w:rsidRDefault="00266E07" w:rsidP="00266E07">
                      <w:pPr>
                        <w:jc w:val="left"/>
                      </w:pPr>
                      <w:r>
                        <w:t xml:space="preserve">Im ersten Schritt bin ich auf den </w:t>
                      </w: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link gegangen und habe auf Fork gedrückt.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66E07">
        <w:drawing>
          <wp:anchor distT="0" distB="0" distL="114300" distR="114300" simplePos="0" relativeHeight="251672576" behindDoc="0" locked="0" layoutInCell="1" allowOverlap="1" wp14:anchorId="1375AEFD" wp14:editId="1435D5D2">
            <wp:simplePos x="0" y="0"/>
            <wp:positionH relativeFrom="margin">
              <wp:align>left</wp:align>
            </wp:positionH>
            <wp:positionV relativeFrom="paragraph">
              <wp:posOffset>4553585</wp:posOffset>
            </wp:positionV>
            <wp:extent cx="2694940" cy="1383665"/>
            <wp:effectExtent l="0" t="0" r="0" b="6985"/>
            <wp:wrapTopAndBottom/>
            <wp:docPr id="1454007208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7208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E07">
        <w:drawing>
          <wp:anchor distT="0" distB="0" distL="114300" distR="114300" simplePos="0" relativeHeight="251670528" behindDoc="0" locked="0" layoutInCell="1" allowOverlap="1" wp14:anchorId="7D07ACE2" wp14:editId="02C9D67B">
            <wp:simplePos x="0" y="0"/>
            <wp:positionH relativeFrom="margin">
              <wp:align>left</wp:align>
            </wp:positionH>
            <wp:positionV relativeFrom="paragraph">
              <wp:posOffset>396020</wp:posOffset>
            </wp:positionV>
            <wp:extent cx="3084830" cy="1929130"/>
            <wp:effectExtent l="0" t="0" r="1270" b="0"/>
            <wp:wrapTopAndBottom/>
            <wp:docPr id="2083415242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15242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6E07">
        <w:drawing>
          <wp:anchor distT="0" distB="0" distL="114300" distR="114300" simplePos="0" relativeHeight="251671552" behindDoc="0" locked="0" layoutInCell="1" allowOverlap="1" wp14:anchorId="433B0FFB" wp14:editId="567933EC">
            <wp:simplePos x="0" y="0"/>
            <wp:positionH relativeFrom="margin">
              <wp:align>right</wp:align>
            </wp:positionH>
            <wp:positionV relativeFrom="paragraph">
              <wp:posOffset>2475783</wp:posOffset>
            </wp:positionV>
            <wp:extent cx="3056890" cy="1910080"/>
            <wp:effectExtent l="0" t="0" r="0" b="0"/>
            <wp:wrapTopAndBottom/>
            <wp:docPr id="114443506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506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06" w:rsidRPr="00106B06">
        <w:rPr>
          <w:u w:val="single"/>
        </w:rPr>
        <w:t xml:space="preserve">Klonen des </w:t>
      </w:r>
      <w:proofErr w:type="spellStart"/>
      <w:r w:rsidR="00106B06" w:rsidRPr="00106B06">
        <w:rPr>
          <w:u w:val="single"/>
        </w:rPr>
        <w:t>Repositories</w:t>
      </w:r>
      <w:bookmarkEnd w:id="0"/>
      <w:proofErr w:type="spellEnd"/>
    </w:p>
    <w:p w14:paraId="1AFD18B9" w14:textId="3F5C6F75" w:rsidR="00266E07" w:rsidRPr="00106B06" w:rsidRDefault="00624B9D" w:rsidP="00266E0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27A29" wp14:editId="42BC7356">
                <wp:simplePos x="0" y="0"/>
                <wp:positionH relativeFrom="margin">
                  <wp:align>left</wp:align>
                </wp:positionH>
                <wp:positionV relativeFrom="paragraph">
                  <wp:posOffset>6481956</wp:posOffset>
                </wp:positionV>
                <wp:extent cx="2097486" cy="762723"/>
                <wp:effectExtent l="0" t="0" r="17145" b="18415"/>
                <wp:wrapNone/>
                <wp:docPr id="387930419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86" cy="762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3BA60" w14:textId="12745299" w:rsidR="00624B9D" w:rsidRDefault="00624B9D" w:rsidP="00624B9D">
                            <w:pPr>
                              <w:jc w:val="left"/>
                            </w:pPr>
                            <w:r>
                              <w:t xml:space="preserve">Dort habe ich mein Ordner so umgeändert, </w:t>
                            </w:r>
                            <w:proofErr w:type="gramStart"/>
                            <w:r>
                              <w:t>das</w:t>
                            </w:r>
                            <w:proofErr w:type="gramEnd"/>
                            <w:r>
                              <w:t xml:space="preserve"> ich normal pushen kann.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27A29" id="_x0000_s1031" type="#_x0000_t202" style="position:absolute;left:0;text-align:left;margin-left:0;margin-top:510.4pt;width:165.15pt;height:60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dxrPQIAAIM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" fillcolor="white [3201]" strokeweight=".5pt">
                <v:textbox>
                  <w:txbxContent>
                    <w:p w14:paraId="4133BA60" w14:textId="12745299" w:rsidR="00624B9D" w:rsidRDefault="00624B9D" w:rsidP="00624B9D">
                      <w:pPr>
                        <w:jc w:val="left"/>
                      </w:pPr>
                      <w:r>
                        <w:t xml:space="preserve">Dort habe ich mein Ordner so umgeändert, </w:t>
                      </w:r>
                      <w:proofErr w:type="gramStart"/>
                      <w:r>
                        <w:t>das</w:t>
                      </w:r>
                      <w:proofErr w:type="gramEnd"/>
                      <w:r>
                        <w:t xml:space="preserve"> ich normal pushen kann.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24B9D">
        <w:drawing>
          <wp:anchor distT="0" distB="0" distL="114300" distR="114300" simplePos="0" relativeHeight="251679744" behindDoc="0" locked="0" layoutInCell="1" allowOverlap="1" wp14:anchorId="7931AC20" wp14:editId="52A1813C">
            <wp:simplePos x="0" y="0"/>
            <wp:positionH relativeFrom="margin">
              <wp:align>right</wp:align>
            </wp:positionH>
            <wp:positionV relativeFrom="paragraph">
              <wp:posOffset>6007735</wp:posOffset>
            </wp:positionV>
            <wp:extent cx="2856865" cy="1486535"/>
            <wp:effectExtent l="0" t="0" r="635" b="0"/>
            <wp:wrapTopAndBottom/>
            <wp:docPr id="135400870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08700" name="Grafik 1" descr="Ein Bild, das Text, Screenshot, Schrift enthält.&#10;&#10;KI-generierte Inhalte können fehlerhaft sein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20E4F" w14:textId="1E6E8912" w:rsidR="00106B06" w:rsidRPr="00106B06" w:rsidRDefault="00106B06" w:rsidP="00106B06">
      <w:pPr>
        <w:pStyle w:val="berschrift2"/>
        <w:ind w:left="720"/>
        <w:jc w:val="center"/>
        <w:rPr>
          <w:u w:val="single"/>
        </w:rPr>
      </w:pPr>
      <w:bookmarkStart w:id="1" w:name="_Toc212013689"/>
      <w:r w:rsidRPr="00106B06">
        <w:rPr>
          <w:u w:val="single"/>
        </w:rPr>
        <w:lastRenderedPageBreak/>
        <w:t>Einrichtung der Entwicklungsumgebung</w:t>
      </w:r>
      <w:bookmarkEnd w:id="1"/>
    </w:p>
    <w:p w14:paraId="097B9683" w14:textId="5E6FE049" w:rsidR="00106B06" w:rsidRDefault="008427E8" w:rsidP="00106B06">
      <w:pPr>
        <w:pStyle w:val="berschrift2"/>
        <w:ind w:left="720"/>
        <w:jc w:val="center"/>
        <w:rPr>
          <w:u w:val="single"/>
        </w:rPr>
      </w:pPr>
      <w:bookmarkStart w:id="2" w:name="_Toc21201369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04C3D" wp14:editId="52E13A33">
                <wp:simplePos x="0" y="0"/>
                <wp:positionH relativeFrom="margin">
                  <wp:align>right</wp:align>
                </wp:positionH>
                <wp:positionV relativeFrom="paragraph">
                  <wp:posOffset>917587</wp:posOffset>
                </wp:positionV>
                <wp:extent cx="2522184" cy="346692"/>
                <wp:effectExtent l="0" t="0" r="12065" b="15875"/>
                <wp:wrapNone/>
                <wp:docPr id="184405449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184" cy="346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1DC08" w14:textId="0A8229FD" w:rsidR="008427E8" w:rsidRDefault="008427E8" w:rsidP="008427E8">
                            <w:pPr>
                              <w:jc w:val="left"/>
                            </w:pPr>
                            <w:r>
                              <w:t>Ein README war schon vorhanden.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4C3D" id="Textfeld 3" o:spid="_x0000_s1032" type="#_x0000_t202" style="position:absolute;left:0;text-align:left;margin-left:147.4pt;margin-top:72.25pt;width:198.6pt;height:27.3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UEPAIAAIM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" fillcolor="white [3201]" strokeweight=".5pt">
                <v:textbox>
                  <w:txbxContent>
                    <w:p w14:paraId="0591DC08" w14:textId="0A8229FD" w:rsidR="008427E8" w:rsidRDefault="008427E8" w:rsidP="008427E8">
                      <w:pPr>
                        <w:jc w:val="left"/>
                      </w:pPr>
                      <w:r>
                        <w:t>Ein README war schon vorhanden.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27E8">
        <w:drawing>
          <wp:anchor distT="0" distB="0" distL="114300" distR="114300" simplePos="0" relativeHeight="251682816" behindDoc="0" locked="0" layoutInCell="1" allowOverlap="1" wp14:anchorId="09996C6A" wp14:editId="4FA9EC2C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2430780" cy="1431290"/>
            <wp:effectExtent l="0" t="0" r="7620" b="0"/>
            <wp:wrapTopAndBottom/>
            <wp:docPr id="856666236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6236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06" w:rsidRPr="00106B06">
        <w:rPr>
          <w:u w:val="single"/>
        </w:rPr>
        <w:t>Erstellung der README.md</w:t>
      </w:r>
      <w:bookmarkEnd w:id="2"/>
    </w:p>
    <w:p w14:paraId="68D1AB3B" w14:textId="66A4838C" w:rsidR="008427E8" w:rsidRPr="00106B06" w:rsidRDefault="008427E8" w:rsidP="008427E8"/>
    <w:p w14:paraId="6549E0B3" w14:textId="00860CB2" w:rsidR="00106B06" w:rsidRPr="00106B06" w:rsidRDefault="00106B06" w:rsidP="00106B06">
      <w:pPr>
        <w:pStyle w:val="berschrift2"/>
        <w:ind w:left="720"/>
        <w:jc w:val="center"/>
        <w:rPr>
          <w:u w:val="single"/>
        </w:rPr>
      </w:pPr>
      <w:bookmarkStart w:id="3" w:name="_Toc212013691"/>
      <w:r w:rsidRPr="00106B06">
        <w:rPr>
          <w:u w:val="single"/>
        </w:rPr>
        <w:t xml:space="preserve">Verwendung von </w:t>
      </w:r>
      <w:proofErr w:type="spellStart"/>
      <w:r w:rsidRPr="00106B06">
        <w:rPr>
          <w:u w:val="single"/>
        </w:rPr>
        <w:t>Git</w:t>
      </w:r>
      <w:proofErr w:type="spellEnd"/>
      <w:r w:rsidRPr="00106B06">
        <w:rPr>
          <w:u w:val="single"/>
        </w:rPr>
        <w:t xml:space="preserve"> (Commit, Push)</w:t>
      </w:r>
      <w:bookmarkEnd w:id="3"/>
    </w:p>
    <w:p w14:paraId="5E3E2D4F" w14:textId="3C7DB708" w:rsidR="00106B06" w:rsidRDefault="005232BD" w:rsidP="00106B06">
      <w:pPr>
        <w:pStyle w:val="berschrift2"/>
        <w:ind w:left="720"/>
        <w:jc w:val="center"/>
        <w:rPr>
          <w:u w:val="single"/>
        </w:rPr>
      </w:pPr>
      <w:bookmarkStart w:id="4" w:name="_Toc212013692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A7CC9B" wp14:editId="7BC4AA59">
                <wp:simplePos x="0" y="0"/>
                <wp:positionH relativeFrom="margin">
                  <wp:align>right</wp:align>
                </wp:positionH>
                <wp:positionV relativeFrom="paragraph">
                  <wp:posOffset>717204</wp:posOffset>
                </wp:positionV>
                <wp:extent cx="2639193" cy="528706"/>
                <wp:effectExtent l="0" t="0" r="27940" b="24130"/>
                <wp:wrapNone/>
                <wp:docPr id="35393050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193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128639" w14:textId="0ACF2ED8" w:rsidR="005232BD" w:rsidRDefault="005232BD" w:rsidP="005232BD">
                            <w:pPr>
                              <w:jc w:val="left"/>
                            </w:pPr>
                            <w:r>
                              <w:t>Bei diesem Schritt habe ich</w:t>
                            </w:r>
                            <w:r w:rsidR="00F143E0">
                              <w:t xml:space="preserve"> bei</w:t>
                            </w:r>
                            <w:r>
                              <w:t xml:space="preserve"> meinem Ordner Docker hinzugefügt.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7CC9B" id="_x0000_s1033" type="#_x0000_t202" style="position:absolute;left:0;text-align:left;margin-left:156.6pt;margin-top:56.45pt;width:207.8pt;height:41.6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" fillcolor="white [3201]" strokeweight=".5pt">
                <v:textbox>
                  <w:txbxContent>
                    <w:p w14:paraId="52128639" w14:textId="0ACF2ED8" w:rsidR="005232BD" w:rsidRDefault="005232BD" w:rsidP="005232BD">
                      <w:pPr>
                        <w:jc w:val="left"/>
                      </w:pPr>
                      <w:r>
                        <w:t>Bei diesem Schritt habe ich</w:t>
                      </w:r>
                      <w:r w:rsidR="00F143E0">
                        <w:t xml:space="preserve"> bei</w:t>
                      </w:r>
                      <w:r>
                        <w:t xml:space="preserve"> meinem Ordner Docker hinzugefügt.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5180" w:rsidRPr="007D5180">
        <w:drawing>
          <wp:anchor distT="0" distB="0" distL="114300" distR="114300" simplePos="0" relativeHeight="251684864" behindDoc="0" locked="0" layoutInCell="1" allowOverlap="1" wp14:anchorId="092DEF8F" wp14:editId="1FFC1684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2686685" cy="1158875"/>
            <wp:effectExtent l="0" t="0" r="0" b="3175"/>
            <wp:wrapTopAndBottom/>
            <wp:docPr id="54383698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6980" name="Grafik 1" descr="Ein Bild, das Text, Screenshot, Schrift enthält.&#10;&#10;KI-generierte Inhalte können fehlerhaft sein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B06" w:rsidRPr="00106B06">
        <w:rPr>
          <w:u w:val="single"/>
        </w:rPr>
        <w:t>Erstellung und Nutzung von Docker-Containern</w:t>
      </w:r>
      <w:bookmarkEnd w:id="4"/>
    </w:p>
    <w:p w14:paraId="04B7ADC4" w14:textId="0D0FC39B" w:rsidR="007D5180" w:rsidRPr="00106B06" w:rsidRDefault="005C2C27" w:rsidP="007D518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267BB" wp14:editId="190BA2D6">
                <wp:simplePos x="0" y="0"/>
                <wp:positionH relativeFrom="margin">
                  <wp:align>left</wp:align>
                </wp:positionH>
                <wp:positionV relativeFrom="paragraph">
                  <wp:posOffset>1785124</wp:posOffset>
                </wp:positionV>
                <wp:extent cx="2743200" cy="528706"/>
                <wp:effectExtent l="0" t="0" r="19050" b="24130"/>
                <wp:wrapNone/>
                <wp:docPr id="113269263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203E0" w14:textId="7E3F6123" w:rsidR="005C2C27" w:rsidRDefault="005C2C27" w:rsidP="005C2C27">
                            <w:pPr>
                              <w:jc w:val="left"/>
                            </w:pPr>
                            <w:r>
                              <w:t>Am Ende habe ich diese Einstellungen beim Docker vorgenommen.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67BB" id="_x0000_s1034" type="#_x0000_t202" style="position:absolute;left:0;text-align:left;margin-left:0;margin-top:140.55pt;width:3in;height:41.6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" fillcolor="white [3201]" strokeweight=".5pt">
                <v:textbox>
                  <w:txbxContent>
                    <w:p w14:paraId="70C203E0" w14:textId="7E3F6123" w:rsidR="005C2C27" w:rsidRDefault="005C2C27" w:rsidP="005C2C27">
                      <w:pPr>
                        <w:jc w:val="left"/>
                      </w:pPr>
                      <w:r>
                        <w:t>Am Ende habe ich diese Einstellungen beim Docker vorgenommen.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573" w:rsidRPr="00D53573">
        <w:drawing>
          <wp:anchor distT="0" distB="0" distL="114300" distR="114300" simplePos="0" relativeHeight="251685888" behindDoc="0" locked="0" layoutInCell="1" allowOverlap="1" wp14:anchorId="1CF8DC5E" wp14:editId="5961B502">
            <wp:simplePos x="0" y="0"/>
            <wp:positionH relativeFrom="margin">
              <wp:align>right</wp:align>
            </wp:positionH>
            <wp:positionV relativeFrom="paragraph">
              <wp:posOffset>1429105</wp:posOffset>
            </wp:positionV>
            <wp:extent cx="2803525" cy="1156335"/>
            <wp:effectExtent l="0" t="0" r="0" b="5715"/>
            <wp:wrapTopAndBottom/>
            <wp:docPr id="150280375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03752" name="Grafik 1" descr="Ein Bild, das Text, Screenshot, Schrift enthält.&#10;&#10;KI-generierte Inhalte können fehlerhaft sein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50EBB" w14:textId="400336CA" w:rsidR="000631B4" w:rsidRDefault="000631B4" w:rsidP="00106B06">
      <w:pPr>
        <w:pStyle w:val="berschrift2"/>
        <w:jc w:val="center"/>
      </w:pPr>
      <w:r w:rsidRPr="00F17A74">
        <w:drawing>
          <wp:anchor distT="0" distB="0" distL="114300" distR="114300" simplePos="0" relativeHeight="251686912" behindDoc="0" locked="0" layoutInCell="1" allowOverlap="1" wp14:anchorId="0F2C804B" wp14:editId="489DE955">
            <wp:simplePos x="0" y="0"/>
            <wp:positionH relativeFrom="margin">
              <wp:align>left</wp:align>
            </wp:positionH>
            <wp:positionV relativeFrom="paragraph">
              <wp:posOffset>1329055</wp:posOffset>
            </wp:positionV>
            <wp:extent cx="2799080" cy="1055370"/>
            <wp:effectExtent l="0" t="0" r="1270" b="0"/>
            <wp:wrapSquare wrapText="bothSides"/>
            <wp:docPr id="1548937581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37581" name="Grafik 1" descr="Ein Bild, das Text, Screenshot, Schrift enthält.&#10;&#10;KI-generierte Inhalte können fehlerhaft sein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50C92" w14:textId="17F94F98" w:rsidR="000631B4" w:rsidRDefault="005C2C27">
      <w:pPr>
        <w:jc w:val="left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5710D" wp14:editId="4930433E">
                <wp:simplePos x="0" y="0"/>
                <wp:positionH relativeFrom="margin">
                  <wp:align>left</wp:align>
                </wp:positionH>
                <wp:positionV relativeFrom="paragraph">
                  <wp:posOffset>1495049</wp:posOffset>
                </wp:positionV>
                <wp:extent cx="2743200" cy="528706"/>
                <wp:effectExtent l="0" t="0" r="19050" b="24130"/>
                <wp:wrapNone/>
                <wp:docPr id="10200439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073F2" w14:textId="043BC804" w:rsidR="005C2C27" w:rsidRDefault="005C2C27" w:rsidP="005C2C27">
                            <w:pPr>
                              <w:jc w:val="left"/>
                            </w:pPr>
                            <w:r>
                              <w:t xml:space="preserve">Diesen Fehler konnte ich durch </w:t>
                            </w:r>
                            <w:proofErr w:type="gramStart"/>
                            <w:r>
                              <w:t>das ändern</w:t>
                            </w:r>
                            <w:proofErr w:type="gramEnd"/>
                            <w:r>
                              <w:t xml:space="preserve"> des Codes wieder </w:t>
                            </w:r>
                            <w:r w:rsidR="000224CE">
                              <w:t>beheben.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710D" id="_x0000_s1035" type="#_x0000_t202" style="position:absolute;margin-left:0;margin-top:117.7pt;width:3in;height:41.6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A3aPA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" fillcolor="white [3201]" strokeweight=".5pt">
                <v:textbox>
                  <w:txbxContent>
                    <w:p w14:paraId="50A073F2" w14:textId="043BC804" w:rsidR="005C2C27" w:rsidRDefault="005C2C27" w:rsidP="005C2C27">
                      <w:pPr>
                        <w:jc w:val="left"/>
                      </w:pPr>
                      <w:r>
                        <w:t xml:space="preserve">Diesen Fehler konnte ich durch </w:t>
                      </w:r>
                      <w:proofErr w:type="gramStart"/>
                      <w:r>
                        <w:t>das ändern</w:t>
                      </w:r>
                      <w:proofErr w:type="gramEnd"/>
                      <w:r>
                        <w:t xml:space="preserve"> des Codes wieder </w:t>
                      </w:r>
                      <w:r w:rsidR="000224CE">
                        <w:t>beheben.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2FCA11" wp14:editId="30C541C6">
                <wp:simplePos x="0" y="0"/>
                <wp:positionH relativeFrom="margin">
                  <wp:align>right</wp:align>
                </wp:positionH>
                <wp:positionV relativeFrom="paragraph">
                  <wp:posOffset>216583</wp:posOffset>
                </wp:positionV>
                <wp:extent cx="2743200" cy="528706"/>
                <wp:effectExtent l="0" t="0" r="19050" b="24130"/>
                <wp:wrapNone/>
                <wp:docPr id="86266615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A8566" w14:textId="4E6D4297" w:rsidR="005C2C27" w:rsidRDefault="005C2C27" w:rsidP="005C2C27">
                            <w:pPr>
                              <w:jc w:val="left"/>
                            </w:pPr>
                            <w:r>
                              <w:t xml:space="preserve">Doch leider hat es </w:t>
                            </w:r>
                            <w:proofErr w:type="gramStart"/>
                            <w:r>
                              <w:t>wegen eins Fehlers</w:t>
                            </w:r>
                            <w:proofErr w:type="gramEnd"/>
                            <w:r>
                              <w:t xml:space="preserve"> nicht funktioniert.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FCA11" id="_x0000_s1036" type="#_x0000_t202" style="position:absolute;margin-left:164.8pt;margin-top:17.05pt;width:3in;height:41.6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" fillcolor="white [3201]" strokeweight=".5pt">
                <v:textbox>
                  <w:txbxContent>
                    <w:p w14:paraId="52DA8566" w14:textId="4E6D4297" w:rsidR="005C2C27" w:rsidRDefault="005C2C27" w:rsidP="005C2C27">
                      <w:pPr>
                        <w:jc w:val="left"/>
                      </w:pPr>
                      <w:r>
                        <w:t xml:space="preserve">Doch leider hat es </w:t>
                      </w:r>
                      <w:proofErr w:type="gramStart"/>
                      <w:r>
                        <w:t>wegen eins Fehlers</w:t>
                      </w:r>
                      <w:proofErr w:type="gramEnd"/>
                      <w:r>
                        <w:t xml:space="preserve"> nicht funktioniert.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31B4" w:rsidRPr="00F17A74">
        <w:drawing>
          <wp:anchor distT="0" distB="0" distL="114300" distR="114300" simplePos="0" relativeHeight="251687936" behindDoc="0" locked="0" layoutInCell="1" allowOverlap="1" wp14:anchorId="7F972800" wp14:editId="294C31DE">
            <wp:simplePos x="0" y="0"/>
            <wp:positionH relativeFrom="margin">
              <wp:align>right</wp:align>
            </wp:positionH>
            <wp:positionV relativeFrom="paragraph">
              <wp:posOffset>1100455</wp:posOffset>
            </wp:positionV>
            <wp:extent cx="1530985" cy="1273175"/>
            <wp:effectExtent l="0" t="0" r="0" b="3175"/>
            <wp:wrapTopAndBottom/>
            <wp:docPr id="1579454798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4798" name="Grafik 1" descr="Ein Bild, das Text, Screenshot, Software enthält.&#10;&#10;KI-generierte Inhalte können fehlerhaft sein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1B4">
        <w:br w:type="page"/>
      </w:r>
    </w:p>
    <w:p w14:paraId="7944487D" w14:textId="7B741202" w:rsidR="00106B06" w:rsidRPr="00106B06" w:rsidRDefault="00227406" w:rsidP="00106B06">
      <w:pPr>
        <w:pStyle w:val="berschrift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E3C506" wp14:editId="08FA3474">
                <wp:simplePos x="0" y="0"/>
                <wp:positionH relativeFrom="margin">
                  <wp:align>left</wp:align>
                </wp:positionH>
                <wp:positionV relativeFrom="paragraph">
                  <wp:posOffset>7408509</wp:posOffset>
                </wp:positionV>
                <wp:extent cx="2331085" cy="771690"/>
                <wp:effectExtent l="0" t="0" r="12065" b="28575"/>
                <wp:wrapNone/>
                <wp:docPr id="137079637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085" cy="77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5C6C0" w14:textId="5934C4DC" w:rsidR="00227406" w:rsidRDefault="00227406" w:rsidP="0022740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3C506" id="_x0000_s1037" type="#_x0000_t202" style="position:absolute;left:0;text-align:left;margin-left:0;margin-top:583.35pt;width:183.55pt;height:60.7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" fillcolor="white [3201]" strokeweight=".5pt">
                <v:textbox>
                  <w:txbxContent>
                    <w:p w14:paraId="1105C6C0" w14:textId="5934C4DC" w:rsidR="00227406" w:rsidRDefault="00227406" w:rsidP="00227406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27406">
        <w:drawing>
          <wp:anchor distT="0" distB="0" distL="114300" distR="114300" simplePos="0" relativeHeight="251706368" behindDoc="0" locked="0" layoutInCell="1" allowOverlap="1" wp14:anchorId="6EC4C578" wp14:editId="01BAF4D4">
            <wp:simplePos x="0" y="0"/>
            <wp:positionH relativeFrom="margin">
              <wp:align>right</wp:align>
            </wp:positionH>
            <wp:positionV relativeFrom="paragraph">
              <wp:posOffset>7369921</wp:posOffset>
            </wp:positionV>
            <wp:extent cx="3119755" cy="812800"/>
            <wp:effectExtent l="0" t="0" r="4445" b="6350"/>
            <wp:wrapTopAndBottom/>
            <wp:docPr id="1353580723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0723" name="Grafik 1" descr="Ein Bild, das Text, Screenshot, Schrift enthält.&#10;&#10;KI-generierte Inhalte können fehlerhaft sein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E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792C3" wp14:editId="040BFD5E">
                <wp:simplePos x="0" y="0"/>
                <wp:positionH relativeFrom="margin">
                  <wp:align>right</wp:align>
                </wp:positionH>
                <wp:positionV relativeFrom="paragraph">
                  <wp:posOffset>5111750</wp:posOffset>
                </wp:positionV>
                <wp:extent cx="3204412" cy="771690"/>
                <wp:effectExtent l="0" t="0" r="15240" b="28575"/>
                <wp:wrapNone/>
                <wp:docPr id="47251992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412" cy="771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1AA18" w14:textId="4EA81D82" w:rsidR="00094E42" w:rsidRDefault="00094E42" w:rsidP="00094E42">
                            <w:pPr>
                              <w:jc w:val="left"/>
                            </w:pPr>
                            <w:r>
                              <w:t>Durch das hinzufügen des Ordners «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>» und dem darin liegendem «password.txt» konnte ich eine Datenbank hinzufügen.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92C3" id="_x0000_s1038" type="#_x0000_t202" style="position:absolute;left:0;text-align:left;margin-left:201.1pt;margin-top:402.5pt;width:252.3pt;height:60.75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" fillcolor="white [3201]" strokeweight=".5pt">
                <v:textbox>
                  <w:txbxContent>
                    <w:p w14:paraId="2091AA18" w14:textId="4EA81D82" w:rsidR="00094E42" w:rsidRDefault="00094E42" w:rsidP="00094E42">
                      <w:pPr>
                        <w:jc w:val="left"/>
                      </w:pPr>
                      <w:r>
                        <w:t>Durch das hinzufügen des Ordners «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>» und dem darin liegendem «password.txt» konnte ich eine Datenbank hinzufügen.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E36" w:rsidRPr="00160E36">
        <w:drawing>
          <wp:anchor distT="0" distB="0" distL="114300" distR="114300" simplePos="0" relativeHeight="251703296" behindDoc="0" locked="0" layoutInCell="1" allowOverlap="1" wp14:anchorId="5C6B91A6" wp14:editId="3857DC44">
            <wp:simplePos x="0" y="0"/>
            <wp:positionH relativeFrom="margin">
              <wp:align>left</wp:align>
            </wp:positionH>
            <wp:positionV relativeFrom="paragraph">
              <wp:posOffset>4155187</wp:posOffset>
            </wp:positionV>
            <wp:extent cx="1290955" cy="2432050"/>
            <wp:effectExtent l="0" t="0" r="4445" b="6350"/>
            <wp:wrapTopAndBottom/>
            <wp:docPr id="194385330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5330" name="Grafik 1" descr="Ein Bild, das Text, Screenshot, Software enthält.&#10;&#10;KI-generierte Inhalte können fehlerhaft sein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2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2C9D3B" wp14:editId="1E83CF27">
                <wp:simplePos x="0" y="0"/>
                <wp:positionH relativeFrom="margin">
                  <wp:align>left</wp:align>
                </wp:positionH>
                <wp:positionV relativeFrom="paragraph">
                  <wp:posOffset>2505259</wp:posOffset>
                </wp:positionV>
                <wp:extent cx="2464461" cy="528706"/>
                <wp:effectExtent l="0" t="0" r="12065" b="24130"/>
                <wp:wrapNone/>
                <wp:docPr id="64350434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61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078AE" w14:textId="478042B8" w:rsidR="00D93255" w:rsidRDefault="00D93255" w:rsidP="00D93255">
                            <w:pPr>
                              <w:jc w:val="left"/>
                            </w:pPr>
                            <w:r>
                              <w:t xml:space="preserve">Hier habe ich jetzt noch das </w:t>
                            </w:r>
                            <w:proofErr w:type="spellStart"/>
                            <w:r>
                              <w:t>configuration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geändert.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9D3B" id="_x0000_s1039" type="#_x0000_t202" style="position:absolute;left:0;text-align:left;margin-left:0;margin-top:197.25pt;width:194.05pt;height:41.6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8bPQIAAIQ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" fillcolor="white [3201]" strokeweight=".5pt">
                <v:textbox>
                  <w:txbxContent>
                    <w:p w14:paraId="511078AE" w14:textId="478042B8" w:rsidR="00D93255" w:rsidRDefault="00D93255" w:rsidP="00D93255">
                      <w:pPr>
                        <w:jc w:val="left"/>
                      </w:pPr>
                      <w:r>
                        <w:t xml:space="preserve">Hier habe ich jetzt noch das </w:t>
                      </w:r>
                      <w:proofErr w:type="spellStart"/>
                      <w:r>
                        <w:t>configuration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geändert.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D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55D9E0" wp14:editId="115DB321">
                <wp:simplePos x="0" y="0"/>
                <wp:positionH relativeFrom="margin">
                  <wp:align>right</wp:align>
                </wp:positionH>
                <wp:positionV relativeFrom="paragraph">
                  <wp:posOffset>589226</wp:posOffset>
                </wp:positionV>
                <wp:extent cx="2743200" cy="528706"/>
                <wp:effectExtent l="0" t="0" r="19050" b="24130"/>
                <wp:wrapNone/>
                <wp:docPr id="105684069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28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5E7A2" w14:textId="3188398A" w:rsidR="002E4DF9" w:rsidRDefault="002E4DF9" w:rsidP="002E4DF9">
                            <w:pPr>
                              <w:jc w:val="left"/>
                            </w:pPr>
                            <w:r>
                              <w:t>Dort sieht man das es funktioniert und zum Port 3000 verbindet.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D9E0" id="_x0000_s1040" type="#_x0000_t202" style="position:absolute;left:0;text-align:left;margin-left:164.8pt;margin-top:46.4pt;width:3in;height:41.6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iJPQIAAIQ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" fillcolor="white [3201]" strokeweight=".5pt">
                <v:textbox>
                  <w:txbxContent>
                    <w:p w14:paraId="3F25E7A2" w14:textId="3188398A" w:rsidR="002E4DF9" w:rsidRDefault="002E4DF9" w:rsidP="002E4DF9">
                      <w:pPr>
                        <w:jc w:val="left"/>
                      </w:pPr>
                      <w:r>
                        <w:t>Dort sieht man das es funktioniert und zum Port 3000 verbindet.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537" w:rsidRPr="00D40537">
        <w:drawing>
          <wp:anchor distT="0" distB="0" distL="114300" distR="114300" simplePos="0" relativeHeight="251689984" behindDoc="0" locked="0" layoutInCell="1" allowOverlap="1" wp14:anchorId="201C10A0" wp14:editId="7196DEC3">
            <wp:simplePos x="0" y="0"/>
            <wp:positionH relativeFrom="margin">
              <wp:align>right</wp:align>
            </wp:positionH>
            <wp:positionV relativeFrom="paragraph">
              <wp:posOffset>1647825</wp:posOffset>
            </wp:positionV>
            <wp:extent cx="3060065" cy="2188210"/>
            <wp:effectExtent l="0" t="0" r="6985" b="2540"/>
            <wp:wrapTopAndBottom/>
            <wp:docPr id="990246672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6672" name="Grafik 1" descr="Ein Bild, das Text, Screenshot, Software enthält.&#10;&#10;KI-generierte Inhalte können fehlerhaft sein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A74" w:rsidRPr="00F17A74">
        <w:drawing>
          <wp:anchor distT="0" distB="0" distL="114300" distR="114300" simplePos="0" relativeHeight="251688960" behindDoc="0" locked="0" layoutInCell="1" allowOverlap="1" wp14:anchorId="20F8BD91" wp14:editId="0AE9AAFA">
            <wp:simplePos x="0" y="0"/>
            <wp:positionH relativeFrom="margin">
              <wp:align>left</wp:align>
            </wp:positionH>
            <wp:positionV relativeFrom="paragraph">
              <wp:posOffset>308179</wp:posOffset>
            </wp:positionV>
            <wp:extent cx="2331085" cy="1318260"/>
            <wp:effectExtent l="0" t="0" r="0" b="0"/>
            <wp:wrapTopAndBottom/>
            <wp:docPr id="829307002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07002" name="Grafik 1" descr="Ein Bild, das Text, Screenshot, Schrift enthält.&#10;&#10;KI-generierte Inhalte können fehlerhaft sein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06B06" w:rsidRPr="00106B06" w:rsidSect="004200D4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1BE91" w14:textId="77777777" w:rsidR="00436DB6" w:rsidRDefault="00436DB6" w:rsidP="004200D4">
      <w:pPr>
        <w:spacing w:after="0" w:line="240" w:lineRule="auto"/>
      </w:pPr>
      <w:r>
        <w:separator/>
      </w:r>
    </w:p>
  </w:endnote>
  <w:endnote w:type="continuationSeparator" w:id="0">
    <w:p w14:paraId="6E735F14" w14:textId="77777777" w:rsidR="00436DB6" w:rsidRDefault="00436DB6" w:rsidP="0042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5"/>
      <w:gridCol w:w="4517"/>
    </w:tblGrid>
    <w:tr w:rsidR="004200D4" w14:paraId="27AD07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15362495" w14:textId="77777777" w:rsidR="004200D4" w:rsidRDefault="004200D4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592626D8" w14:textId="77777777" w:rsidR="004200D4" w:rsidRDefault="004200D4">
          <w:pPr>
            <w:pStyle w:val="Kopfzeile"/>
            <w:jc w:val="right"/>
            <w:rPr>
              <w:caps/>
              <w:sz w:val="18"/>
            </w:rPr>
          </w:pPr>
        </w:p>
      </w:tc>
    </w:tr>
    <w:tr w:rsidR="004200D4" w14:paraId="68AA669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vAlign w:val="center"/>
            </w:tcPr>
            <w:p w14:paraId="3408B42C" w14:textId="77777777" w:rsidR="004200D4" w:rsidRDefault="004200D4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Oskar Wiederhold</w:t>
              </w:r>
            </w:p>
          </w:tc>
        </w:sdtContent>
      </w:sdt>
      <w:tc>
        <w:tcPr>
          <w:tcW w:w="4674" w:type="dxa"/>
          <w:vAlign w:val="center"/>
        </w:tcPr>
        <w:p w14:paraId="4CF4DC0B" w14:textId="77777777" w:rsidR="004200D4" w:rsidRDefault="004200D4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Seite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de-DE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C2E8B77" w14:textId="77777777" w:rsidR="004200D4" w:rsidRDefault="004200D4" w:rsidP="004200D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25A54" w14:textId="77777777" w:rsidR="00436DB6" w:rsidRDefault="00436DB6" w:rsidP="004200D4">
      <w:pPr>
        <w:spacing w:after="0" w:line="240" w:lineRule="auto"/>
      </w:pPr>
      <w:r>
        <w:separator/>
      </w:r>
    </w:p>
  </w:footnote>
  <w:footnote w:type="continuationSeparator" w:id="0">
    <w:p w14:paraId="760AF81D" w14:textId="77777777" w:rsidR="00436DB6" w:rsidRDefault="00436DB6" w:rsidP="0042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E2DF2" w14:textId="77777777" w:rsidR="004200D4" w:rsidRDefault="004200D4">
    <w:pPr>
      <w:pStyle w:val="Kopfzeil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A16E73" wp14:editId="2E17109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72AFB0D" w14:textId="2E948A7B" w:rsidR="004200D4" w:rsidRDefault="00106B06">
                              <w:pPr>
                                <w:pStyle w:val="Kopfzeil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Tagesauftrag git, Docker, Markdown.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A16E73" id="Rechteck 182" o:spid="_x0000_s1041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72AFB0D" w14:textId="2E948A7B" w:rsidR="004200D4" w:rsidRDefault="00106B06">
                        <w:pPr>
                          <w:pStyle w:val="Kopfzeil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Tagesauftrag git, Docker, Markdown.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305AD"/>
    <w:multiLevelType w:val="multilevel"/>
    <w:tmpl w:val="776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D602E4"/>
    <w:multiLevelType w:val="multilevel"/>
    <w:tmpl w:val="1CA0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505096">
    <w:abstractNumId w:val="0"/>
  </w:num>
  <w:num w:numId="2" w16cid:durableId="34853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06"/>
    <w:rsid w:val="000044B9"/>
    <w:rsid w:val="000224CE"/>
    <w:rsid w:val="000631B4"/>
    <w:rsid w:val="00094E42"/>
    <w:rsid w:val="00106B06"/>
    <w:rsid w:val="00160E36"/>
    <w:rsid w:val="00227406"/>
    <w:rsid w:val="00266E07"/>
    <w:rsid w:val="002E4DF9"/>
    <w:rsid w:val="00364ABE"/>
    <w:rsid w:val="004200D4"/>
    <w:rsid w:val="00436DB6"/>
    <w:rsid w:val="004E6529"/>
    <w:rsid w:val="005232BD"/>
    <w:rsid w:val="005C2C27"/>
    <w:rsid w:val="00624B9D"/>
    <w:rsid w:val="006D49E0"/>
    <w:rsid w:val="007D5180"/>
    <w:rsid w:val="007F2CDF"/>
    <w:rsid w:val="008427E8"/>
    <w:rsid w:val="008540FB"/>
    <w:rsid w:val="00861683"/>
    <w:rsid w:val="009017F0"/>
    <w:rsid w:val="00A3631F"/>
    <w:rsid w:val="00D40537"/>
    <w:rsid w:val="00D53573"/>
    <w:rsid w:val="00D93255"/>
    <w:rsid w:val="00E10A76"/>
    <w:rsid w:val="00E47175"/>
    <w:rsid w:val="00E62341"/>
    <w:rsid w:val="00F143E0"/>
    <w:rsid w:val="00F17A74"/>
    <w:rsid w:val="00FA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6C536F"/>
  <w15:chartTrackingRefBased/>
  <w15:docId w15:val="{728B5C7B-4ECB-408A-92E9-D764D61E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1683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E6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1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E6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16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52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52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52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52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52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5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6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6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6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6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6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652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E652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E652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E6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E652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652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E6529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E652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6529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4E6529"/>
    <w:rPr>
      <w:color w:val="467886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8540F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420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0D4"/>
  </w:style>
  <w:style w:type="paragraph" w:styleId="Fuzeile">
    <w:name w:val="footer"/>
    <w:basedOn w:val="Standard"/>
    <w:link w:val="FuzeileZchn"/>
    <w:uiPriority w:val="99"/>
    <w:unhideWhenUsed/>
    <w:rsid w:val="00420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\OneDrive\Dokumente\ZLI\Word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57E585-C23F-4EAB-8427-ED7BD3FF6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</Template>
  <TotalTime>0</TotalTime>
  <Pages>5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Tagesauftrag git, Docker, Markdown.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Tagesauftrag git, Docker, Markdown.</dc:title>
  <dc:subject/>
  <dc:creator>Oskar Wiederhold</dc:creator>
  <cp:keywords/>
  <dc:description/>
  <cp:lastModifiedBy>Oskar Wiederhold</cp:lastModifiedBy>
  <cp:revision>8</cp:revision>
  <dcterms:created xsi:type="dcterms:W3CDTF">2025-10-22T06:10:00Z</dcterms:created>
  <dcterms:modified xsi:type="dcterms:W3CDTF">2025-10-22T09:22:00Z</dcterms:modified>
</cp:coreProperties>
</file>